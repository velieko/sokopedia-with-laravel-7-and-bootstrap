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13CC89C1" w:rsidR="000035F9" w:rsidRPr="00434074" w:rsidRDefault="00542033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[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>]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035F9"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645142CD" w:rsidR="000035F9" w:rsidRDefault="000035F9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&lt;</w:t>
            </w:r>
            <w:r w:rsidR="00D1782C">
              <w:rPr>
                <w:rFonts w:ascii="Arial Narrow" w:hAnsi="Arial Narrow" w:cs="Tahoma"/>
                <w:sz w:val="36"/>
              </w:rPr>
              <w:t>COMP6144</w:t>
            </w:r>
            <w:r>
              <w:rPr>
                <w:rFonts w:ascii="Arial Narrow" w:hAnsi="Arial Narrow" w:cs="Tahoma"/>
                <w:sz w:val="36"/>
              </w:rPr>
              <w:t>&gt;</w:t>
            </w:r>
          </w:p>
          <w:p w14:paraId="36656A16" w14:textId="06F74A5A" w:rsidR="000035F9" w:rsidRPr="00876A58" w:rsidRDefault="000035F9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&lt;</w:t>
            </w:r>
            <w:r w:rsidR="00D1782C">
              <w:rPr>
                <w:rFonts w:ascii="Arial Narrow" w:hAnsi="Arial Narrow" w:cs="Tahoma"/>
                <w:sz w:val="36"/>
              </w:rPr>
              <w:t>WEB PROGRAMMING</w:t>
            </w:r>
            <w:r>
              <w:rPr>
                <w:rFonts w:ascii="Arial Narrow" w:hAnsi="Arial Narrow" w:cs="Tahoma"/>
                <w:sz w:val="36"/>
              </w:rPr>
              <w:t>&gt;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24EECABC" w:rsidR="000035F9" w:rsidRPr="00227331" w:rsidRDefault="0022733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[Odd</w:t>
            </w:r>
            <w:r w:rsidR="007A461F">
              <w:rPr>
                <w:rFonts w:ascii="Arial" w:hAnsi="Arial" w:cs="Arial"/>
                <w:iCs/>
                <w:sz w:val="20"/>
                <w:szCs w:val="20"/>
              </w:rPr>
              <w:t>]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Year </w:t>
            </w:r>
            <w:r w:rsidR="00D1782C">
              <w:rPr>
                <w:rFonts w:ascii="Arial" w:hAnsi="Arial" w:cs="Arial"/>
                <w:iCs/>
                <w:sz w:val="20"/>
                <w:szCs w:val="20"/>
              </w:rPr>
              <w:t>2020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/</w:t>
            </w:r>
            <w:r w:rsidR="00D1782C">
              <w:rPr>
                <w:rFonts w:ascii="Arial" w:hAnsi="Arial" w:cs="Arial"/>
                <w:iCs/>
                <w:sz w:val="20"/>
                <w:szCs w:val="20"/>
              </w:rPr>
              <w:t>2021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2ADEE7C1" w:rsidR="009F37DD" w:rsidRPr="00740F48" w:rsidRDefault="00D1782C" w:rsidP="002F11B8">
      <w:pPr>
        <w:spacing w:line="360" w:lineRule="auto"/>
        <w:ind w:firstLine="360"/>
        <w:rPr>
          <w:sz w:val="28"/>
          <w:szCs w:val="28"/>
        </w:rPr>
      </w:pPr>
      <w:r>
        <w:t>$</w:t>
      </w:r>
      <w:proofErr w:type="spellStart"/>
      <w:r>
        <w:t>okopedia</w:t>
      </w:r>
      <w:proofErr w:type="spellEnd"/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2A3A492" w14:textId="77777777" w:rsidR="00D1782C" w:rsidRPr="00D1782C" w:rsidRDefault="00D1782C" w:rsidP="00D1782C">
      <w:pPr>
        <w:pStyle w:val="ListParagraph"/>
        <w:spacing w:line="360" w:lineRule="auto"/>
        <w:ind w:left="360"/>
        <w:rPr>
          <w:rStyle w:val="longtext"/>
          <w:rFonts w:ascii="Arial" w:hAnsi="Arial" w:cs="Arial"/>
          <w:i/>
          <w:sz w:val="16"/>
          <w:lang w:val="id-ID"/>
        </w:rPr>
      </w:pPr>
    </w:p>
    <w:p w14:paraId="1AED431E" w14:textId="77777777" w:rsidR="00D1782C" w:rsidRPr="00D1782C" w:rsidRDefault="00D1782C" w:rsidP="00D1782C">
      <w:pPr>
        <w:pStyle w:val="ListParagraph"/>
        <w:spacing w:after="160" w:line="256" w:lineRule="auto"/>
        <w:ind w:left="360"/>
        <w:jc w:val="center"/>
        <w:rPr>
          <w:rStyle w:val="longtext"/>
          <w:b/>
          <w:shd w:val="clear" w:color="auto" w:fill="FFFFFF"/>
        </w:rPr>
      </w:pPr>
      <w:r w:rsidRPr="00D1782C">
        <w:rPr>
          <w:rStyle w:val="longtext"/>
          <w:shd w:val="clear" w:color="auto" w:fill="FFFFFF"/>
        </w:rPr>
        <w:t>$</w:t>
      </w:r>
      <w:proofErr w:type="spellStart"/>
      <w:r w:rsidRPr="00D1782C">
        <w:rPr>
          <w:rStyle w:val="longtext"/>
          <w:shd w:val="clear" w:color="auto" w:fill="FFFFFF"/>
        </w:rPr>
        <w:t>okopedia</w:t>
      </w:r>
      <w:proofErr w:type="spellEnd"/>
    </w:p>
    <w:p w14:paraId="1B3493B8" w14:textId="77777777" w:rsidR="00D1782C" w:rsidRPr="00D1782C" w:rsidRDefault="00D1782C" w:rsidP="00D1782C">
      <w:pPr>
        <w:pStyle w:val="ListParagraph"/>
        <w:spacing w:line="360" w:lineRule="auto"/>
        <w:ind w:left="360"/>
        <w:jc w:val="both"/>
        <w:rPr>
          <w:rStyle w:val="longtext"/>
          <w:shd w:val="clear" w:color="auto" w:fill="FFFFFF"/>
        </w:rPr>
      </w:pPr>
      <w:r w:rsidRPr="00D1782C">
        <w:rPr>
          <w:rStyle w:val="longtext"/>
          <w:shd w:val="clear" w:color="auto" w:fill="FFFFFF"/>
        </w:rPr>
        <w:t>$</w:t>
      </w:r>
      <w:proofErr w:type="spellStart"/>
      <w:r w:rsidRPr="00D1782C">
        <w:rPr>
          <w:rStyle w:val="longtext"/>
          <w:shd w:val="clear" w:color="auto" w:fill="FFFFFF"/>
        </w:rPr>
        <w:t>okopedia</w:t>
      </w:r>
      <w:proofErr w:type="spellEnd"/>
      <w:r>
        <w:rPr>
          <w:rStyle w:val="longtext"/>
        </w:rPr>
        <w:t xml:space="preserve"> is a famous </w:t>
      </w:r>
      <w:r w:rsidRPr="00C96170">
        <w:rPr>
          <w:rStyle w:val="longtext"/>
        </w:rPr>
        <w:t>Indonesian technology company specializing in e-commerce</w:t>
      </w:r>
      <w:r>
        <w:rPr>
          <w:rStyle w:val="longtext"/>
        </w:rPr>
        <w:t xml:space="preserve">, </w:t>
      </w:r>
      <w:r>
        <w:t>to expand its business,</w:t>
      </w:r>
      <w:r w:rsidRPr="00D1782C">
        <w:rPr>
          <w:rStyle w:val="longtext"/>
          <w:shd w:val="clear" w:color="auto" w:fill="FFFFFF"/>
        </w:rPr>
        <w:t xml:space="preserve"> $</w:t>
      </w:r>
      <w:proofErr w:type="spellStart"/>
      <w:r w:rsidRPr="00D1782C">
        <w:rPr>
          <w:rStyle w:val="longtext"/>
          <w:shd w:val="clear" w:color="auto" w:fill="FFFFFF"/>
        </w:rPr>
        <w:t>okopedia</w:t>
      </w:r>
      <w:proofErr w:type="spellEnd"/>
      <w:r>
        <w:t xml:space="preserve"> wants to create a website for their shop. In that website, people can find information about the </w:t>
      </w:r>
      <w:r w:rsidRPr="00D1782C">
        <w:rPr>
          <w:rStyle w:val="longtext"/>
          <w:shd w:val="clear" w:color="auto" w:fill="FFFFFF"/>
        </w:rPr>
        <w:t>$</w:t>
      </w:r>
      <w:proofErr w:type="spellStart"/>
      <w:r w:rsidRPr="00D1782C">
        <w:rPr>
          <w:rStyle w:val="longtext"/>
          <w:shd w:val="clear" w:color="auto" w:fill="FFFFFF"/>
        </w:rPr>
        <w:t>okopedia’s</w:t>
      </w:r>
      <w:proofErr w:type="spellEnd"/>
      <w:r>
        <w:t xml:space="preserve"> products and order it. </w:t>
      </w:r>
      <w:r w:rsidRPr="00D1782C">
        <w:rPr>
          <w:color w:val="000000"/>
        </w:rPr>
        <w:t xml:space="preserve">This website enables the customers to know what is inside </w:t>
      </w:r>
      <w:r w:rsidRPr="00D1782C">
        <w:rPr>
          <w:rStyle w:val="longtext"/>
          <w:shd w:val="clear" w:color="auto" w:fill="FFFFFF"/>
        </w:rPr>
        <w:t>$</w:t>
      </w:r>
      <w:proofErr w:type="spellStart"/>
      <w:r w:rsidRPr="00D1782C">
        <w:rPr>
          <w:rStyle w:val="longtext"/>
          <w:shd w:val="clear" w:color="auto" w:fill="FFFFFF"/>
        </w:rPr>
        <w:t>okopedia</w:t>
      </w:r>
      <w:proofErr w:type="spellEnd"/>
      <w:r w:rsidRPr="00D1782C">
        <w:rPr>
          <w:rStyle w:val="longtext"/>
          <w:shd w:val="clear" w:color="auto" w:fill="FFFFFF"/>
        </w:rPr>
        <w:t>.</w:t>
      </w:r>
    </w:p>
    <w:p w14:paraId="12AE8008" w14:textId="31090EA6" w:rsidR="009F37DD" w:rsidRPr="00682E72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56D6F190" w14:textId="77777777" w:rsidR="00092F6C" w:rsidRDefault="00092F6C" w:rsidP="002F11B8">
      <w:pPr>
        <w:pStyle w:val="ListParagraph"/>
        <w:numPr>
          <w:ilvl w:val="0"/>
          <w:numId w:val="20"/>
        </w:numPr>
        <w:spacing w:line="360" w:lineRule="auto"/>
      </w:pPr>
      <w:r>
        <w:t xml:space="preserve">  Home Page $</w:t>
      </w:r>
      <w:proofErr w:type="spellStart"/>
      <w:r>
        <w:t>okopedia</w:t>
      </w:r>
      <w:proofErr w:type="spellEnd"/>
    </w:p>
    <w:p w14:paraId="7D4F41CF" w14:textId="487B90F5" w:rsidR="00B2372A" w:rsidRDefault="00D1782C" w:rsidP="00092F6C">
      <w:pPr>
        <w:pStyle w:val="ListParagraph"/>
        <w:spacing w:line="360" w:lineRule="auto"/>
      </w:pPr>
      <w:r w:rsidRPr="00D1782C">
        <w:drawing>
          <wp:inline distT="0" distB="0" distL="0" distR="0" wp14:anchorId="65545D4E" wp14:editId="5C1FBBFC">
            <wp:extent cx="5781675" cy="2922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6562" cy="29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DBBF" w14:textId="0480EC30" w:rsidR="00092F6C" w:rsidRDefault="00092F6C" w:rsidP="00092F6C">
      <w:pPr>
        <w:pStyle w:val="ListParagraph"/>
        <w:spacing w:line="360" w:lineRule="auto"/>
      </w:pPr>
      <w:proofErr w:type="spellStart"/>
      <w:r>
        <w:t>Disini</w:t>
      </w:r>
      <w:proofErr w:type="spellEnd"/>
      <w:r>
        <w:t xml:space="preserve"> guest </w:t>
      </w:r>
      <w:proofErr w:type="spellStart"/>
      <w:r>
        <w:t>bisa</w:t>
      </w:r>
      <w:proofErr w:type="spellEnd"/>
      <w:r>
        <w:t xml:space="preserve"> login, register,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home page,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login </w:t>
      </w:r>
      <w:proofErr w:type="spellStart"/>
      <w:r>
        <w:t>sebagai</w:t>
      </w:r>
      <w:proofErr w:type="spellEnd"/>
      <w:r>
        <w:t xml:space="preserve"> member/admin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 w:rsidR="0058020E">
        <w:t xml:space="preserve">. </w:t>
      </w:r>
      <w:proofErr w:type="spellStart"/>
      <w:r w:rsidR="0058020E">
        <w:t>Disini</w:t>
      </w:r>
      <w:proofErr w:type="spellEnd"/>
      <w:r w:rsidR="0058020E">
        <w:t xml:space="preserve"> juga guest </w:t>
      </w:r>
      <w:proofErr w:type="spellStart"/>
      <w:r w:rsidR="0058020E">
        <w:t>bisa</w:t>
      </w:r>
      <w:proofErr w:type="spellEnd"/>
      <w:r w:rsidR="0058020E">
        <w:t xml:space="preserve"> </w:t>
      </w:r>
      <w:proofErr w:type="spellStart"/>
      <w:r w:rsidR="0058020E">
        <w:t>melakukan</w:t>
      </w:r>
      <w:proofErr w:type="spellEnd"/>
      <w:r w:rsidR="0058020E">
        <w:t xml:space="preserve"> search item</w:t>
      </w:r>
      <w:r w:rsidR="002C473B">
        <w:t xml:space="preserve">, </w:t>
      </w:r>
      <w:proofErr w:type="spellStart"/>
      <w:r w:rsidR="002C473B">
        <w:t>disini</w:t>
      </w:r>
      <w:proofErr w:type="spellEnd"/>
      <w:r w:rsidR="002C473B">
        <w:t xml:space="preserve"> kami juga </w:t>
      </w:r>
      <w:proofErr w:type="spellStart"/>
      <w:r w:rsidR="002C473B">
        <w:t>menggunakan</w:t>
      </w:r>
      <w:proofErr w:type="spellEnd"/>
      <w:r w:rsidR="002C473B">
        <w:t xml:space="preserve"> paginate </w:t>
      </w:r>
      <w:proofErr w:type="spellStart"/>
      <w:r w:rsidR="002C473B">
        <w:t>untuk</w:t>
      </w:r>
      <w:proofErr w:type="spellEnd"/>
      <w:r w:rsidR="002C473B">
        <w:t xml:space="preserve"> </w:t>
      </w:r>
      <w:proofErr w:type="spellStart"/>
      <w:r w:rsidR="002C473B">
        <w:t>menampilkan</w:t>
      </w:r>
      <w:proofErr w:type="spellEnd"/>
      <w:r w:rsidR="002C473B">
        <w:t xml:space="preserve"> </w:t>
      </w:r>
      <w:proofErr w:type="spellStart"/>
      <w:r w:rsidR="002C473B">
        <w:t>produk</w:t>
      </w:r>
      <w:proofErr w:type="spellEnd"/>
    </w:p>
    <w:p w14:paraId="1DEB5BB8" w14:textId="692A577D" w:rsidR="00092F6C" w:rsidRDefault="00092F6C" w:rsidP="00092F6C">
      <w:pPr>
        <w:pStyle w:val="ListParagraph"/>
        <w:spacing w:line="360" w:lineRule="auto"/>
      </w:pPr>
    </w:p>
    <w:p w14:paraId="186B58B7" w14:textId="56C61BA8" w:rsidR="00092F6C" w:rsidRDefault="0058020E" w:rsidP="00092F6C">
      <w:pPr>
        <w:pStyle w:val="ListParagraph"/>
        <w:numPr>
          <w:ilvl w:val="0"/>
          <w:numId w:val="20"/>
        </w:numPr>
        <w:spacing w:line="360" w:lineRule="auto"/>
      </w:pPr>
      <w:r>
        <w:t xml:space="preserve"> </w:t>
      </w:r>
    </w:p>
    <w:p w14:paraId="091FE455" w14:textId="0266E8E4" w:rsidR="0058020E" w:rsidRDefault="0058020E" w:rsidP="0058020E">
      <w:pPr>
        <w:pStyle w:val="ListParagraph"/>
        <w:spacing w:line="360" w:lineRule="auto"/>
      </w:pPr>
      <w:r w:rsidRPr="0058020E">
        <w:drawing>
          <wp:inline distT="0" distB="0" distL="0" distR="0" wp14:anchorId="44AC1E53" wp14:editId="255D2BD2">
            <wp:extent cx="6280785" cy="3103245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2A63" w14:textId="1488C2FD" w:rsidR="0058020E" w:rsidRDefault="0058020E" w:rsidP="0058020E">
      <w:pPr>
        <w:pStyle w:val="ListParagraph"/>
        <w:spacing w:line="360" w:lineRule="auto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login page </w:t>
      </w:r>
      <w:proofErr w:type="spellStart"/>
      <w:r>
        <w:t>untuk</w:t>
      </w:r>
      <w:proofErr w:type="spellEnd"/>
      <w:r>
        <w:t xml:space="preserve"> guest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</w:p>
    <w:p w14:paraId="5DAD1A15" w14:textId="54CE7DFB" w:rsidR="0058020E" w:rsidRDefault="0058020E" w:rsidP="0058020E">
      <w:pPr>
        <w:pStyle w:val="ListParagraph"/>
        <w:spacing w:line="360" w:lineRule="auto"/>
      </w:pPr>
    </w:p>
    <w:p w14:paraId="10C3E4AC" w14:textId="1E5CC781" w:rsidR="0058020E" w:rsidRDefault="0058020E" w:rsidP="0058020E">
      <w:pPr>
        <w:pStyle w:val="ListParagraph"/>
        <w:numPr>
          <w:ilvl w:val="0"/>
          <w:numId w:val="20"/>
        </w:numPr>
        <w:spacing w:line="360" w:lineRule="auto"/>
      </w:pPr>
      <w:r>
        <w:t xml:space="preserve"> </w:t>
      </w:r>
    </w:p>
    <w:p w14:paraId="685E6193" w14:textId="4D636C80" w:rsidR="0058020E" w:rsidRDefault="0058020E" w:rsidP="0058020E">
      <w:pPr>
        <w:pStyle w:val="ListParagraph"/>
        <w:spacing w:line="360" w:lineRule="auto"/>
      </w:pPr>
      <w:r w:rsidRPr="0058020E">
        <w:drawing>
          <wp:inline distT="0" distB="0" distL="0" distR="0" wp14:anchorId="55BFF178" wp14:editId="4679E56D">
            <wp:extent cx="6280785" cy="2850515"/>
            <wp:effectExtent l="0" t="0" r="571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4589" w14:textId="57C2D3B3" w:rsidR="0058020E" w:rsidRDefault="0058020E" w:rsidP="0058020E">
      <w:pPr>
        <w:pStyle w:val="ListParagraph"/>
        <w:spacing w:line="360" w:lineRule="auto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register page </w:t>
      </w:r>
      <w:proofErr w:type="spellStart"/>
      <w:r>
        <w:t>dimana</w:t>
      </w:r>
      <w:proofErr w:type="spellEnd"/>
      <w:r>
        <w:t xml:space="preserve"> guest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member</w:t>
      </w:r>
    </w:p>
    <w:p w14:paraId="68405B82" w14:textId="3CF631D5" w:rsidR="0058020E" w:rsidRDefault="002C473B" w:rsidP="0058020E">
      <w:pPr>
        <w:pStyle w:val="ListParagraph"/>
        <w:numPr>
          <w:ilvl w:val="0"/>
          <w:numId w:val="20"/>
        </w:numPr>
        <w:spacing w:line="360" w:lineRule="auto"/>
      </w:pPr>
      <w:r>
        <w:t xml:space="preserve"> </w:t>
      </w:r>
    </w:p>
    <w:p w14:paraId="3A5BEA86" w14:textId="63D6F244" w:rsidR="002C473B" w:rsidRDefault="002C473B" w:rsidP="002C473B">
      <w:pPr>
        <w:spacing w:line="360" w:lineRule="auto"/>
        <w:ind w:left="360"/>
      </w:pPr>
      <w:r w:rsidRPr="002C473B">
        <w:lastRenderedPageBreak/>
        <w:drawing>
          <wp:inline distT="0" distB="0" distL="0" distR="0" wp14:anchorId="54B0CAE9" wp14:editId="2B3A3609">
            <wp:extent cx="6280785" cy="2452370"/>
            <wp:effectExtent l="0" t="0" r="571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07E0" w14:textId="1A540E46" w:rsidR="002C473B" w:rsidRDefault="002C473B" w:rsidP="002C473B">
      <w:pPr>
        <w:spacing w:line="360" w:lineRule="auto"/>
        <w:ind w:left="360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mereset</w:t>
      </w:r>
      <w:proofErr w:type="spellEnd"/>
      <w:r>
        <w:t xml:space="preserve"> password</w:t>
      </w:r>
    </w:p>
    <w:p w14:paraId="25B44748" w14:textId="101F634F" w:rsidR="002C473B" w:rsidRDefault="002C473B" w:rsidP="002C473B">
      <w:pPr>
        <w:spacing w:line="360" w:lineRule="auto"/>
        <w:ind w:left="360"/>
      </w:pPr>
    </w:p>
    <w:p w14:paraId="1F31927C" w14:textId="37D4B11F" w:rsidR="002C473B" w:rsidRDefault="002C473B" w:rsidP="002C473B">
      <w:pPr>
        <w:pStyle w:val="ListParagraph"/>
        <w:numPr>
          <w:ilvl w:val="0"/>
          <w:numId w:val="20"/>
        </w:numPr>
        <w:spacing w:line="360" w:lineRule="auto"/>
      </w:pPr>
      <w:r>
        <w:t xml:space="preserve"> </w:t>
      </w:r>
    </w:p>
    <w:p w14:paraId="759BBD56" w14:textId="7C43F650" w:rsidR="002C473B" w:rsidRDefault="002C473B" w:rsidP="002C473B">
      <w:pPr>
        <w:pStyle w:val="ListParagraph"/>
        <w:spacing w:line="360" w:lineRule="auto"/>
      </w:pPr>
      <w:r w:rsidRPr="002C473B">
        <w:drawing>
          <wp:inline distT="0" distB="0" distL="0" distR="0" wp14:anchorId="7A9FC415" wp14:editId="0005DEE0">
            <wp:extent cx="6280785" cy="2963545"/>
            <wp:effectExtent l="0" t="0" r="571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4B15" w14:textId="5B2F647D" w:rsidR="002C473B" w:rsidRDefault="002C473B" w:rsidP="002C473B">
      <w:pPr>
        <w:pStyle w:val="ListParagraph"/>
        <w:spacing w:line="360" w:lineRule="auto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product detail page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442EEFA7" w14:textId="0C33C7F9" w:rsidR="002C473B" w:rsidRDefault="002C473B" w:rsidP="002C473B">
      <w:pPr>
        <w:pStyle w:val="ListParagraph"/>
        <w:numPr>
          <w:ilvl w:val="0"/>
          <w:numId w:val="20"/>
        </w:numPr>
        <w:spacing w:line="360" w:lineRule="auto"/>
      </w:pPr>
      <w:r>
        <w:t xml:space="preserve"> </w:t>
      </w:r>
    </w:p>
    <w:p w14:paraId="3D387AA9" w14:textId="77777777" w:rsidR="002C473B" w:rsidRDefault="002C473B" w:rsidP="002C473B">
      <w:pPr>
        <w:spacing w:line="360" w:lineRule="auto"/>
        <w:ind w:left="360"/>
      </w:pPr>
    </w:p>
    <w:p w14:paraId="398B5C1F" w14:textId="3AC66D7A" w:rsidR="002C473B" w:rsidRDefault="002C473B" w:rsidP="002C473B">
      <w:pPr>
        <w:spacing w:line="360" w:lineRule="auto"/>
        <w:ind w:left="360"/>
      </w:pPr>
      <w:r w:rsidRPr="002C473B">
        <w:drawing>
          <wp:inline distT="0" distB="0" distL="0" distR="0" wp14:anchorId="6A2A67AE" wp14:editId="6FCD6F32">
            <wp:extent cx="6280785" cy="1514475"/>
            <wp:effectExtent l="0" t="0" r="571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0157"/>
                    <a:stretch/>
                  </pic:blipFill>
                  <pic:spPr bwMode="auto">
                    <a:xfrm>
                      <a:off x="0" y="0"/>
                      <a:ext cx="6280785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2B11E" w14:textId="30D8E8DB" w:rsidR="002C473B" w:rsidRDefault="002C473B" w:rsidP="002C473B">
      <w:pPr>
        <w:spacing w:line="360" w:lineRule="auto"/>
        <w:ind w:left="360"/>
      </w:pPr>
      <w:proofErr w:type="spellStart"/>
      <w:r>
        <w:lastRenderedPageBreak/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cart</w:t>
      </w:r>
    </w:p>
    <w:p w14:paraId="0C69ECBC" w14:textId="56AB8D3C" w:rsidR="002C473B" w:rsidRDefault="002C473B" w:rsidP="002C473B">
      <w:pPr>
        <w:spacing w:line="360" w:lineRule="auto"/>
        <w:ind w:left="360"/>
      </w:pPr>
    </w:p>
    <w:p w14:paraId="0E5625B2" w14:textId="5D4C88C9" w:rsidR="002C473B" w:rsidRDefault="002C473B" w:rsidP="002C473B">
      <w:pPr>
        <w:pStyle w:val="ListParagraph"/>
        <w:numPr>
          <w:ilvl w:val="0"/>
          <w:numId w:val="20"/>
        </w:numPr>
        <w:spacing w:line="360" w:lineRule="auto"/>
      </w:pPr>
      <w:r>
        <w:t xml:space="preserve"> </w:t>
      </w:r>
      <w:r w:rsidRPr="002C473B">
        <w:drawing>
          <wp:inline distT="0" distB="0" distL="0" distR="0" wp14:anchorId="3528DB67" wp14:editId="06D26C0C">
            <wp:extent cx="6280785" cy="288036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76D0" w14:textId="66F61645" w:rsidR="002C473B" w:rsidRDefault="002C473B" w:rsidP="002C473B">
      <w:pPr>
        <w:pStyle w:val="ListParagraph"/>
        <w:spacing w:line="360" w:lineRule="auto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cart page yang </w:t>
      </w:r>
      <w:proofErr w:type="spellStart"/>
      <w:r>
        <w:t>menampun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belanjaan</w:t>
      </w:r>
      <w:proofErr w:type="spellEnd"/>
      <w:r>
        <w:t xml:space="preserve"> </w:t>
      </w:r>
      <w:proofErr w:type="spellStart"/>
      <w:r>
        <w:t>anda</w:t>
      </w:r>
      <w:proofErr w:type="spellEnd"/>
    </w:p>
    <w:p w14:paraId="09C14550" w14:textId="0A7BD0D9" w:rsidR="002C473B" w:rsidRDefault="007C4EFE" w:rsidP="002C473B">
      <w:pPr>
        <w:pStyle w:val="ListParagraph"/>
        <w:numPr>
          <w:ilvl w:val="0"/>
          <w:numId w:val="20"/>
        </w:numPr>
        <w:spacing w:line="360" w:lineRule="auto"/>
      </w:pPr>
      <w:r>
        <w:t xml:space="preserve"> </w:t>
      </w:r>
      <w:r w:rsidR="002C473B" w:rsidRPr="002C473B">
        <w:drawing>
          <wp:inline distT="0" distB="0" distL="0" distR="0" wp14:anchorId="563612F3" wp14:editId="0D73B5FC">
            <wp:extent cx="6280785" cy="1209675"/>
            <wp:effectExtent l="0" t="0" r="571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BB1F" w14:textId="0178FBB4" w:rsidR="007C4EFE" w:rsidRDefault="007C4EFE" w:rsidP="007C4EFE">
      <w:pPr>
        <w:pStyle w:val="ListParagraph"/>
        <w:spacing w:line="360" w:lineRule="auto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history page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disini</w:t>
      </w:r>
      <w:proofErr w:type="spellEnd"/>
    </w:p>
    <w:p w14:paraId="195CE9E1" w14:textId="799C8159" w:rsidR="007C4EFE" w:rsidRDefault="007C4EFE" w:rsidP="007C4EFE">
      <w:pPr>
        <w:pStyle w:val="ListParagraph"/>
        <w:numPr>
          <w:ilvl w:val="0"/>
          <w:numId w:val="20"/>
        </w:numPr>
        <w:spacing w:line="360" w:lineRule="auto"/>
      </w:pPr>
      <w:r>
        <w:lastRenderedPageBreak/>
        <w:t xml:space="preserve"> </w:t>
      </w:r>
      <w:r w:rsidRPr="007C4EFE">
        <w:drawing>
          <wp:inline distT="0" distB="0" distL="0" distR="0" wp14:anchorId="29974E60" wp14:editId="1A6355FD">
            <wp:extent cx="6280785" cy="3209925"/>
            <wp:effectExtent l="0" t="0" r="571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2B4C" w14:textId="68BC1592" w:rsidR="007C4EFE" w:rsidRDefault="007C4EFE" w:rsidP="007C4EFE">
      <w:pPr>
        <w:pStyle w:val="ListParagraph"/>
        <w:spacing w:line="360" w:lineRule="auto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admin panel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oleh admin, </w:t>
      </w:r>
      <w:proofErr w:type="spellStart"/>
      <w:r>
        <w:t>disni</w:t>
      </w:r>
      <w:proofErr w:type="spellEnd"/>
      <w:r>
        <w:t xml:space="preserve">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add product, product list, add category, category list</w:t>
      </w:r>
    </w:p>
    <w:p w14:paraId="129480E5" w14:textId="66219885" w:rsidR="007C4EFE" w:rsidRDefault="007C4EFE" w:rsidP="007C4EFE">
      <w:pPr>
        <w:pStyle w:val="ListParagraph"/>
        <w:spacing w:line="360" w:lineRule="auto"/>
      </w:pPr>
    </w:p>
    <w:p w14:paraId="31E52386" w14:textId="1AB8081C" w:rsidR="007C4EFE" w:rsidRDefault="007C4EFE" w:rsidP="007C4EFE">
      <w:pPr>
        <w:pStyle w:val="ListParagraph"/>
        <w:numPr>
          <w:ilvl w:val="0"/>
          <w:numId w:val="20"/>
        </w:numPr>
        <w:spacing w:line="360" w:lineRule="auto"/>
      </w:pPr>
      <w:r>
        <w:t xml:space="preserve"> </w:t>
      </w:r>
    </w:p>
    <w:p w14:paraId="211BD059" w14:textId="55F12DEA" w:rsidR="007C4EFE" w:rsidRDefault="007C4EFE" w:rsidP="007C4EFE">
      <w:pPr>
        <w:pStyle w:val="ListParagraph"/>
        <w:spacing w:line="360" w:lineRule="auto"/>
      </w:pPr>
      <w:r w:rsidRPr="007C4EFE">
        <w:drawing>
          <wp:inline distT="0" distB="0" distL="0" distR="0" wp14:anchorId="53B466F1" wp14:editId="25876317">
            <wp:extent cx="6280785" cy="277050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4B91" w14:textId="2D85A414" w:rsidR="007C4EFE" w:rsidRDefault="007C4EFE" w:rsidP="007C4EFE">
      <w:pPr>
        <w:pStyle w:val="ListParagraph"/>
        <w:spacing w:line="360" w:lineRule="auto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add product page</w:t>
      </w:r>
    </w:p>
    <w:p w14:paraId="7AF47199" w14:textId="53992447" w:rsidR="007C4EFE" w:rsidRDefault="007C4EFE" w:rsidP="007C4EFE">
      <w:pPr>
        <w:pStyle w:val="ListParagraph"/>
        <w:numPr>
          <w:ilvl w:val="0"/>
          <w:numId w:val="20"/>
        </w:numPr>
        <w:spacing w:line="360" w:lineRule="auto"/>
      </w:pPr>
      <w:r>
        <w:lastRenderedPageBreak/>
        <w:t xml:space="preserve"> </w:t>
      </w:r>
      <w:r w:rsidRPr="007C4EFE">
        <w:drawing>
          <wp:inline distT="0" distB="0" distL="0" distR="0" wp14:anchorId="6C25DECD" wp14:editId="152C8017">
            <wp:extent cx="6280785" cy="3267075"/>
            <wp:effectExtent l="0" t="0" r="571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9CCC" w14:textId="03FD832D" w:rsidR="007C4EFE" w:rsidRDefault="007C4EFE" w:rsidP="007C4EFE">
      <w:pPr>
        <w:pStyle w:val="ListParagraph"/>
        <w:spacing w:line="360" w:lineRule="auto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product list page </w:t>
      </w:r>
      <w:proofErr w:type="spellStart"/>
      <w:r>
        <w:t>dimana</w:t>
      </w:r>
      <w:proofErr w:type="spellEnd"/>
      <w:r>
        <w:t xml:space="preserve"> 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2F9E0F45" w14:textId="5DBC8D33" w:rsidR="007C4EFE" w:rsidRDefault="007C4EFE" w:rsidP="007C4EFE">
      <w:pPr>
        <w:pStyle w:val="ListParagraph"/>
        <w:spacing w:line="360" w:lineRule="auto"/>
      </w:pPr>
    </w:p>
    <w:p w14:paraId="2581D424" w14:textId="3B12E8BC" w:rsidR="007C4EFE" w:rsidRDefault="007C4EFE" w:rsidP="007C4EFE">
      <w:pPr>
        <w:pStyle w:val="ListParagraph"/>
        <w:numPr>
          <w:ilvl w:val="0"/>
          <w:numId w:val="20"/>
        </w:numPr>
        <w:spacing w:line="360" w:lineRule="auto"/>
      </w:pPr>
      <w:r>
        <w:t xml:space="preserve"> </w:t>
      </w:r>
    </w:p>
    <w:p w14:paraId="5F774405" w14:textId="2402A8F0" w:rsidR="007C4EFE" w:rsidRDefault="007C4EFE" w:rsidP="007C4EFE">
      <w:pPr>
        <w:pStyle w:val="ListParagraph"/>
        <w:spacing w:line="360" w:lineRule="auto"/>
      </w:pPr>
      <w:r w:rsidRPr="007C4EFE">
        <w:drawing>
          <wp:inline distT="0" distB="0" distL="0" distR="0" wp14:anchorId="1517D0F0" wp14:editId="71A3728F">
            <wp:extent cx="6280785" cy="196659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0F27" w14:textId="7E257832" w:rsidR="007C4EFE" w:rsidRDefault="007C4EFE" w:rsidP="007C4EFE">
      <w:pPr>
        <w:pStyle w:val="ListParagraph"/>
        <w:spacing w:line="360" w:lineRule="auto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kategori</w:t>
      </w:r>
      <w:proofErr w:type="spellEnd"/>
    </w:p>
    <w:p w14:paraId="7E8109ED" w14:textId="64BEE704" w:rsidR="007C4EFE" w:rsidRDefault="007C4EFE" w:rsidP="007C4EFE">
      <w:pPr>
        <w:pStyle w:val="ListParagraph"/>
        <w:numPr>
          <w:ilvl w:val="0"/>
          <w:numId w:val="20"/>
        </w:numPr>
        <w:spacing w:line="360" w:lineRule="auto"/>
      </w:pPr>
      <w:r>
        <w:t xml:space="preserve"> </w:t>
      </w:r>
    </w:p>
    <w:p w14:paraId="0AB17021" w14:textId="5FAD25B1" w:rsidR="007C4EFE" w:rsidRDefault="007C4EFE" w:rsidP="007C4EFE">
      <w:pPr>
        <w:pStyle w:val="ListParagraph"/>
        <w:spacing w:line="360" w:lineRule="auto"/>
      </w:pPr>
      <w:r w:rsidRPr="007C4EFE">
        <w:lastRenderedPageBreak/>
        <w:drawing>
          <wp:inline distT="0" distB="0" distL="0" distR="0" wp14:anchorId="2DE7B090" wp14:editId="56503FD1">
            <wp:extent cx="6280785" cy="2627630"/>
            <wp:effectExtent l="0" t="0" r="571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DF4E" w14:textId="68B69587" w:rsidR="007C4EFE" w:rsidRDefault="007C4EFE" w:rsidP="007C4EFE">
      <w:pPr>
        <w:pStyle w:val="ListParagraph"/>
        <w:spacing w:line="360" w:lineRule="auto"/>
      </w:pPr>
      <w:r w:rsidRPr="007C4EFE">
        <w:drawing>
          <wp:inline distT="0" distB="0" distL="0" distR="0" wp14:anchorId="1880CC38" wp14:editId="3B2DD7A5">
            <wp:extent cx="6280785" cy="311404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4BE9" w14:textId="49EDFFF7" w:rsidR="007C4EFE" w:rsidRDefault="007C4EFE" w:rsidP="007C4EFE">
      <w:pPr>
        <w:pStyle w:val="ListParagraph"/>
        <w:spacing w:line="360" w:lineRule="auto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category list page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di list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kategori</w:t>
      </w:r>
      <w:proofErr w:type="spellEnd"/>
    </w:p>
    <w:p w14:paraId="4A8189A3" w14:textId="668A030F" w:rsidR="007C4EFE" w:rsidRDefault="007C4EFE" w:rsidP="007C4EFE">
      <w:pPr>
        <w:pStyle w:val="ListParagraph"/>
        <w:spacing w:line="360" w:lineRule="auto"/>
      </w:pPr>
    </w:p>
    <w:p w14:paraId="619E71F7" w14:textId="77777777" w:rsidR="007C4EFE" w:rsidRDefault="007C4EFE" w:rsidP="007C4EFE">
      <w:pPr>
        <w:pStyle w:val="ListParagraph"/>
        <w:numPr>
          <w:ilvl w:val="0"/>
          <w:numId w:val="20"/>
        </w:numPr>
        <w:spacing w:line="360" w:lineRule="auto"/>
      </w:pPr>
    </w:p>
    <w:p w14:paraId="57A45647" w14:textId="1686F97C" w:rsidR="007C4EFE" w:rsidRDefault="007C4EFE" w:rsidP="007C4EFE">
      <w:pPr>
        <w:pStyle w:val="ListParagraph"/>
        <w:spacing w:line="360" w:lineRule="auto"/>
      </w:pPr>
      <w:r w:rsidRPr="007C4EFE">
        <w:drawing>
          <wp:inline distT="0" distB="0" distL="0" distR="0" wp14:anchorId="418869E1" wp14:editId="6D74286F">
            <wp:extent cx="6280785" cy="880110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BAF9" w14:textId="68989875" w:rsidR="007C4EFE" w:rsidRDefault="007C4EFE" w:rsidP="007C4EFE">
      <w:pPr>
        <w:pStyle w:val="ListParagraph"/>
        <w:spacing w:line="360" w:lineRule="auto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admin</w:t>
      </w:r>
    </w:p>
    <w:p w14:paraId="056B08D1" w14:textId="77777777" w:rsidR="00BF00DE" w:rsidRDefault="00BF00DE" w:rsidP="00BF00DE">
      <w:pPr>
        <w:spacing w:line="360" w:lineRule="auto"/>
      </w:pPr>
    </w:p>
    <w:p w14:paraId="4172F276" w14:textId="77777777" w:rsidR="00BF00DE" w:rsidRDefault="00BF00DE" w:rsidP="00BF00DE">
      <w:pPr>
        <w:spacing w:line="360" w:lineRule="auto"/>
      </w:pPr>
    </w:p>
    <w:p w14:paraId="4959B272" w14:textId="77777777" w:rsidR="00BF00DE" w:rsidRDefault="00BF00DE" w:rsidP="00BF00DE">
      <w:pPr>
        <w:spacing w:line="360" w:lineRule="auto"/>
      </w:pPr>
    </w:p>
    <w:p w14:paraId="68EE6142" w14:textId="77777777" w:rsidR="00BF00DE" w:rsidRDefault="00BF00DE" w:rsidP="00BF00DE">
      <w:pPr>
        <w:pStyle w:val="ListParagraph"/>
        <w:numPr>
          <w:ilvl w:val="0"/>
          <w:numId w:val="20"/>
        </w:numPr>
        <w:spacing w:line="360" w:lineRule="auto"/>
      </w:pPr>
      <w:r>
        <w:lastRenderedPageBreak/>
        <w:t xml:space="preserve"> </w:t>
      </w:r>
    </w:p>
    <w:p w14:paraId="411DB563" w14:textId="6499D5FD" w:rsidR="00BF00DE" w:rsidRDefault="00BF00DE" w:rsidP="00BF00DE">
      <w:pPr>
        <w:pStyle w:val="ListParagraph"/>
        <w:spacing w:line="360" w:lineRule="auto"/>
      </w:pPr>
      <w:r w:rsidRPr="00BF00DE">
        <w:drawing>
          <wp:inline distT="0" distB="0" distL="0" distR="0" wp14:anchorId="5EA022CB" wp14:editId="644C77B9">
            <wp:extent cx="6280785" cy="288417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B32652" w14:textId="7BA3D24D" w:rsidR="00BF00DE" w:rsidRDefault="00BF00DE" w:rsidP="00BF00DE">
      <w:pPr>
        <w:pStyle w:val="ListParagraph"/>
        <w:spacing w:line="360" w:lineRule="auto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search</w:t>
      </w:r>
    </w:p>
    <w:p w14:paraId="56C7CE1B" w14:textId="77777777" w:rsidR="00BF00DE" w:rsidRDefault="00BF00DE" w:rsidP="00BF00DE">
      <w:pPr>
        <w:pStyle w:val="ListParagraph"/>
        <w:spacing w:line="360" w:lineRule="auto"/>
      </w:pPr>
    </w:p>
    <w:p w14:paraId="76C18A0D" w14:textId="77777777" w:rsidR="00BF00DE" w:rsidRPr="00682E72" w:rsidRDefault="00BF00DE" w:rsidP="00BF00DE">
      <w:pPr>
        <w:pStyle w:val="ListParagraph"/>
        <w:spacing w:line="360" w:lineRule="auto"/>
      </w:pP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24D38D92" w14:textId="56A72C26" w:rsidR="009F37DD" w:rsidRPr="00682E72" w:rsidRDefault="00D1782C" w:rsidP="002F11B8">
      <w:pPr>
        <w:pStyle w:val="ListParagraph"/>
        <w:numPr>
          <w:ilvl w:val="0"/>
          <w:numId w:val="21"/>
        </w:numPr>
        <w:spacing w:line="360" w:lineRule="auto"/>
      </w:pPr>
      <w:r w:rsidRPr="00D1782C">
        <w:t>https://laravel.com/docs/7.x</w:t>
      </w:r>
    </w:p>
    <w:p w14:paraId="3FDD20CA" w14:textId="75EDE260" w:rsidR="00842715" w:rsidRPr="00682E72" w:rsidRDefault="00D1782C" w:rsidP="00141764">
      <w:pPr>
        <w:pStyle w:val="ListParagraph"/>
        <w:numPr>
          <w:ilvl w:val="0"/>
          <w:numId w:val="21"/>
        </w:numPr>
        <w:spacing w:line="360" w:lineRule="auto"/>
      </w:pPr>
      <w:r w:rsidRPr="00D1782C">
        <w:t>https://getbootstrap.com/docs/5.0/getting-started/introduction/</w:t>
      </w:r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06460C66" w14:textId="4438E00A" w:rsidR="002F5E84" w:rsidRDefault="00A81038" w:rsidP="00D1782C">
      <w:pPr>
        <w:pStyle w:val="ListParagraph"/>
        <w:spacing w:line="360" w:lineRule="auto"/>
      </w:pPr>
      <w:r>
        <w:t>&lt;</w:t>
      </w:r>
      <w:r w:rsidR="00D1782C">
        <w:t>2201737394</w:t>
      </w:r>
      <w:r>
        <w:t>&gt; – &lt;</w:t>
      </w:r>
      <w:r w:rsidR="00D1782C">
        <w:t>Velieko</w:t>
      </w:r>
      <w:r>
        <w:t>&gt;</w:t>
      </w:r>
    </w:p>
    <w:p w14:paraId="4DC65843" w14:textId="7782FDDB" w:rsidR="002F5E84" w:rsidRDefault="002F5E84" w:rsidP="00D1782C">
      <w:pPr>
        <w:pStyle w:val="ListParagraph"/>
        <w:spacing w:line="360" w:lineRule="auto"/>
      </w:pPr>
      <w:r>
        <w:t>&lt;</w:t>
      </w:r>
      <w:r w:rsidR="00D1782C">
        <w:t>2201736675</w:t>
      </w:r>
      <w:r>
        <w:t>&gt; – &lt;</w:t>
      </w:r>
      <w:r w:rsidR="00D1782C">
        <w:t>Marcel</w:t>
      </w:r>
      <w:r>
        <w:t>&gt;</w:t>
      </w:r>
    </w:p>
    <w:p w14:paraId="26DF70A3" w14:textId="7751A7E0" w:rsidR="00842715" w:rsidRPr="00682E72" w:rsidRDefault="00842715" w:rsidP="00D1782C">
      <w:pPr>
        <w:pStyle w:val="ListParagraph"/>
        <w:spacing w:line="360" w:lineRule="auto"/>
      </w:pPr>
    </w:p>
    <w:sectPr w:rsidR="00842715" w:rsidRPr="00682E72" w:rsidSect="00DF2179">
      <w:headerReference w:type="default" r:id="rId25"/>
      <w:footerReference w:type="default" r:id="rId26"/>
      <w:headerReference w:type="first" r:id="rId27"/>
      <w:footerReference w:type="first" r:id="rId28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EBC2B" w14:textId="77777777" w:rsidR="00A83857" w:rsidRDefault="00A83857" w:rsidP="00273E4A">
      <w:r>
        <w:separator/>
      </w:r>
    </w:p>
  </w:endnote>
  <w:endnote w:type="continuationSeparator" w:id="0">
    <w:p w14:paraId="453CB8D3" w14:textId="77777777" w:rsidR="00A83857" w:rsidRDefault="00A83857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r w:rsidR="005B66A9" w:rsidRPr="008B08C6">
          <w:rPr>
            <w:sz w:val="22"/>
            <w:szCs w:val="22"/>
            <w:lang w:val="id-ID"/>
          </w:rPr>
          <w:t xml:space="preserve">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241A3" w14:textId="77777777" w:rsidR="00A83857" w:rsidRDefault="00A83857" w:rsidP="00273E4A">
      <w:r>
        <w:separator/>
      </w:r>
    </w:p>
  </w:footnote>
  <w:footnote w:type="continuationSeparator" w:id="0">
    <w:p w14:paraId="5088BFBC" w14:textId="77777777" w:rsidR="00A83857" w:rsidRDefault="00A83857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18"/>
  </w:num>
  <w:num w:numId="6">
    <w:abstractNumId w:val="12"/>
  </w:num>
  <w:num w:numId="7">
    <w:abstractNumId w:val="19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6"/>
  </w:num>
  <w:num w:numId="15">
    <w:abstractNumId w:val="3"/>
  </w:num>
  <w:num w:numId="16">
    <w:abstractNumId w:val="17"/>
  </w:num>
  <w:num w:numId="17">
    <w:abstractNumId w:val="1"/>
  </w:num>
  <w:num w:numId="18">
    <w:abstractNumId w:val="14"/>
  </w:num>
  <w:num w:numId="19">
    <w:abstractNumId w:val="5"/>
  </w:num>
  <w:num w:numId="20">
    <w:abstractNumId w:val="16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2F6C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73B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75E6"/>
    <w:rsid w:val="003F139E"/>
    <w:rsid w:val="003F34E7"/>
    <w:rsid w:val="003F71D2"/>
    <w:rsid w:val="00400989"/>
    <w:rsid w:val="004074A1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20E03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8020E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5DD8"/>
    <w:rsid w:val="006A603D"/>
    <w:rsid w:val="006B19E8"/>
    <w:rsid w:val="006B271E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481B"/>
    <w:rsid w:val="00736180"/>
    <w:rsid w:val="00737595"/>
    <w:rsid w:val="00740F48"/>
    <w:rsid w:val="00754320"/>
    <w:rsid w:val="0077296C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C4EFE"/>
    <w:rsid w:val="007D51E0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801"/>
    <w:rsid w:val="009E2512"/>
    <w:rsid w:val="009E29D9"/>
    <w:rsid w:val="009F37DD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83857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00DE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11B0"/>
    <w:rsid w:val="00D04084"/>
    <w:rsid w:val="00D04D11"/>
    <w:rsid w:val="00D166C1"/>
    <w:rsid w:val="00D1782C"/>
    <w:rsid w:val="00D22C95"/>
    <w:rsid w:val="00D30822"/>
    <w:rsid w:val="00D3685C"/>
    <w:rsid w:val="00D37E0D"/>
    <w:rsid w:val="00D47401"/>
    <w:rsid w:val="00D47C75"/>
    <w:rsid w:val="00D51876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2FDB"/>
    <w:rsid w:val="00F1157F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188</TotalTime>
  <Pages>8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Velieko Vessalius</cp:lastModifiedBy>
  <cp:revision>341</cp:revision>
  <dcterms:created xsi:type="dcterms:W3CDTF">2017-10-20T05:51:00Z</dcterms:created>
  <dcterms:modified xsi:type="dcterms:W3CDTF">2020-12-16T04:14:00Z</dcterms:modified>
</cp:coreProperties>
</file>